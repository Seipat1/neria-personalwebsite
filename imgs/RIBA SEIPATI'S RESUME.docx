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119952" w:displacedByCustomXml="next"/>
    <w:sdt>
      <w:sdtPr>
        <w:id w:val="876659830"/>
        <w:docPartObj>
          <w:docPartGallery w:val="Cover Pages"/>
          <w:docPartUnique/>
        </w:docPartObj>
      </w:sdtPr>
      <w:sdtEndPr>
        <w:rPr>
          <w:rStyle w:val="Hyperlink"/>
          <w:color w:val="28245A"/>
          <w:sz w:val="20"/>
          <w:szCs w:val="20"/>
          <w:u w:val="single"/>
          <w:lang w:val="pl-PL"/>
        </w:rPr>
      </w:sdtEndPr>
      <w:sdtContent>
        <w:p w14:paraId="07FD2417" w14:textId="4CA6CDD9" w:rsidR="00E05967" w:rsidRPr="00E05967" w:rsidRDefault="009B14C8" w:rsidP="00E05967">
          <w:pPr>
            <w:rPr>
              <w:rStyle w:val="Hyperlink"/>
              <w:color w:val="auto"/>
              <w:u w:val="none"/>
            </w:rPr>
          </w:pPr>
          <w:r>
            <w:rPr>
              <w:noProof/>
            </w:rPr>
            <w:drawing>
              <wp:anchor distT="0" distB="0" distL="114300" distR="114300" simplePos="0" relativeHeight="251711488" behindDoc="0" locked="0" layoutInCell="1" allowOverlap="1" wp14:anchorId="1B62F6F0" wp14:editId="35B06F7B">
                <wp:simplePos x="0" y="0"/>
                <wp:positionH relativeFrom="margin">
                  <wp:posOffset>4606506</wp:posOffset>
                </wp:positionH>
                <wp:positionV relativeFrom="paragraph">
                  <wp:posOffset>-457201</wp:posOffset>
                </wp:positionV>
                <wp:extent cx="2469422" cy="2384595"/>
                <wp:effectExtent l="0" t="0" r="762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486269" cy="2400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3059460E" wp14:editId="7D3AE502">
                    <wp:simplePos x="0" y="0"/>
                    <wp:positionH relativeFrom="page">
                      <wp:posOffset>2864629</wp:posOffset>
                    </wp:positionH>
                    <wp:positionV relativeFrom="paragraph">
                      <wp:posOffset>-672381</wp:posOffset>
                    </wp:positionV>
                    <wp:extent cx="2190750" cy="2667000"/>
                    <wp:effectExtent l="0" t="0" r="0" b="0"/>
                    <wp:wrapNone/>
                    <wp:docPr id="23" name="Prostoką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0750" cy="2667000"/>
                            </a:xfrm>
                            <a:prstGeom prst="rect">
                              <a:avLst/>
                            </a:prstGeom>
                            <a:solidFill>
                              <a:srgbClr val="40748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816648" id="Prostokąt 2" o:spid="_x0000_s1026" style="position:absolute;margin-left:225.55pt;margin-top:-52.95pt;width:172.5pt;height:210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" fillcolor="#40748e" stroked="f" strokeweight="1pt">
                    <v:fill opacity="32896f"/>
                    <w10:wrap anchorx="page"/>
                  </v:rect>
                </w:pict>
              </mc:Fallback>
            </mc:AlternateContent>
          </w:r>
          <w:r w:rsidR="005E325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6368" behindDoc="0" locked="0" layoutInCell="1" allowOverlap="1" wp14:anchorId="518EDA57" wp14:editId="705B1B23">
                    <wp:simplePos x="0" y="0"/>
                    <wp:positionH relativeFrom="column">
                      <wp:posOffset>-317500</wp:posOffset>
                    </wp:positionH>
                    <wp:positionV relativeFrom="paragraph">
                      <wp:posOffset>317500</wp:posOffset>
                    </wp:positionV>
                    <wp:extent cx="5238750" cy="800100"/>
                    <wp:effectExtent l="0" t="0" r="0" b="0"/>
                    <wp:wrapSquare wrapText="bothSides"/>
                    <wp:docPr id="32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0" cy="800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21701" w14:textId="77777777" w:rsidR="00E05967" w:rsidRPr="00F96005" w:rsidRDefault="00E05967" w:rsidP="00E05967">
                                <w:pPr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</w:pPr>
                                <w:r w:rsidRPr="00F96005"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  <w:t>CANDIDATE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8EDA5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-25pt;margin-top:25pt;width:412.5pt;height:6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oY9gEAAM0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" filled="f" stroked="f">
                    <v:textbox>
                      <w:txbxContent>
                        <w:p w14:paraId="20821701" w14:textId="77777777" w:rsidR="00E05967" w:rsidRPr="00F96005" w:rsidRDefault="00E05967" w:rsidP="00E05967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</w:pPr>
                          <w:r w:rsidRPr="00F96005"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  <w:t>CANDIDATE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E325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5344" behindDoc="0" locked="0" layoutInCell="1" allowOverlap="1" wp14:anchorId="722CFE41" wp14:editId="5CE1B058">
                    <wp:simplePos x="0" y="0"/>
                    <wp:positionH relativeFrom="column">
                      <wp:posOffset>-304800</wp:posOffset>
                    </wp:positionH>
                    <wp:positionV relativeFrom="paragraph">
                      <wp:posOffset>1638300</wp:posOffset>
                    </wp:positionV>
                    <wp:extent cx="5238750" cy="447675"/>
                    <wp:effectExtent l="0" t="0" r="0" b="0"/>
                    <wp:wrapSquare wrapText="bothSides"/>
                    <wp:docPr id="22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0" cy="447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DC45E4" w14:textId="77777777" w:rsidR="00E05967" w:rsidRPr="00456C04" w:rsidRDefault="00456C04" w:rsidP="00E05967">
                                <w:pPr>
                                  <w:rPr>
                                    <w:rFonts w:ascii="Arial Black" w:hAnsi="Arial Black"/>
                                    <w:color w:val="FFFFFF" w:themeColor="background1"/>
                                    <w:sz w:val="48"/>
                                    <w:szCs w:val="48"/>
                                    <w:lang w:val="en-ZA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FFFFFF" w:themeColor="background1"/>
                                    <w:sz w:val="48"/>
                                    <w:szCs w:val="48"/>
                                    <w:lang w:val="en-ZA"/>
                                  </w:rPr>
                                  <w:t>SEIPATI NERIA RIBA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2CFE41" id="_x0000_s1027" type="#_x0000_t202" style="position:absolute;margin-left:-24pt;margin-top:129pt;width:412.5pt;height:35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" filled="f" stroked="f">
                    <v:textbox>
                      <w:txbxContent>
                        <w:p w14:paraId="11DC45E4" w14:textId="77777777" w:rsidR="00E05967" w:rsidRPr="00456C04" w:rsidRDefault="00456C04" w:rsidP="00E05967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:szCs w:val="48"/>
                              <w:lang w:val="en-ZA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:szCs w:val="48"/>
                              <w:lang w:val="en-ZA"/>
                            </w:rPr>
                            <w:t>SEIPATI NERIA RIBA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E32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E256EBB" wp14:editId="3D15CB22">
                    <wp:simplePos x="0" y="0"/>
                    <wp:positionH relativeFrom="column">
                      <wp:posOffset>-552450</wp:posOffset>
                    </wp:positionH>
                    <wp:positionV relativeFrom="paragraph">
                      <wp:posOffset>1616075</wp:posOffset>
                    </wp:positionV>
                    <wp:extent cx="7924800" cy="561975"/>
                    <wp:effectExtent l="0" t="0" r="0" b="9525"/>
                    <wp:wrapNone/>
                    <wp:docPr id="33" name="Prostokąt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24800" cy="561975"/>
                            </a:xfrm>
                            <a:prstGeom prst="rect">
                              <a:avLst/>
                            </a:prstGeom>
                            <a:solidFill>
                              <a:srgbClr val="40748E">
                                <a:alpha val="7882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F81801" id="Prostokąt 11" o:spid="_x0000_s1026" style="position:absolute;margin-left:-43.5pt;margin-top:127.25pt;width:624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" fillcolor="#40748e" stroked="f" strokeweight="1pt">
                    <v:fill opacity="51657f"/>
                  </v:rect>
                </w:pict>
              </mc:Fallback>
            </mc:AlternateContent>
          </w:r>
          <w:r w:rsidR="005E325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0" locked="0" layoutInCell="1" allowOverlap="1" wp14:anchorId="081EB0F8" wp14:editId="1C77D6DD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-673100</wp:posOffset>
                    </wp:positionV>
                    <wp:extent cx="2867025" cy="14791690"/>
                    <wp:effectExtent l="0" t="0" r="9525" b="0"/>
                    <wp:wrapNone/>
                    <wp:docPr id="27" name="Group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67025" cy="14791690"/>
                              <a:chOff x="0" y="0"/>
                              <a:chExt cx="2867025" cy="14791690"/>
                            </a:xfrm>
                          </wpg:grpSpPr>
                          <wps:wsp>
                            <wps:cNvPr id="29" name="Prostokąt 1"/>
                            <wps:cNvSpPr/>
                            <wps:spPr>
                              <a:xfrm>
                                <a:off x="0" y="0"/>
                                <a:ext cx="2867025" cy="14791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748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rostokąt 2"/>
                            <wps:cNvSpPr/>
                            <wps:spPr>
                              <a:xfrm>
                                <a:off x="63500" y="0"/>
                                <a:ext cx="2432050" cy="164534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94C911A" id="Group 27" o:spid="_x0000_s1026" style="position:absolute;margin-left:-36pt;margin-top:-53pt;width:225.75pt;height:1164.7pt;z-index:251700224" coordsize="28670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">
    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" fillcolor="#40748e" stroked="f" strokeweight="1pt">
                      <v:fill opacity="32896f"/>
                    </v:rect>
                    <v:rect id="Prostokąt 2" o:spid="_x0000_s1028" style="position:absolute;left:635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" stroked="f" strokeweight="1pt">
                      <v:fill r:id="rId10" o:title="" recolor="t" rotate="t" type="frame"/>
                    </v:rect>
                  </v:group>
                </w:pict>
              </mc:Fallback>
            </mc:AlternateContent>
          </w:r>
        </w:p>
        <w:p w14:paraId="155E28E6" w14:textId="00016D3D" w:rsidR="00E05967" w:rsidRDefault="001C12E3" w:rsidP="00E05967">
          <w:sdt>
            <w:sdtPr>
              <w:id w:val="446666183"/>
              <w:showingPlcHdr/>
              <w:picture/>
            </w:sdtPr>
            <w:sdtEndPr/>
            <w:sdtContent/>
          </w:sdt>
          <w:r w:rsidR="00E05967" w:rsidRPr="00916FAC">
            <w:t xml:space="preserve"> </w:t>
          </w:r>
          <w:sdt>
            <w:sdtPr>
              <w:id w:val="1276293436"/>
              <w:showingPlcHdr/>
              <w:picture/>
            </w:sdtPr>
            <w:sdtEndPr/>
            <w:sdtContent/>
          </w:sdt>
          <w:r w:rsidR="00E05967">
            <w:rPr>
              <w:noProof/>
            </w:rPr>
            <w:t xml:space="preserve"> </w:t>
          </w:r>
          <w:sdt>
            <w:sdtPr>
              <w:id w:val="-1129165228"/>
              <w:showingPlcHdr/>
              <w:picture/>
            </w:sdtPr>
            <w:sdtEndPr/>
            <w:sdtContent/>
          </w:sdt>
          <w:r w:rsidR="00E05967">
            <w:rPr>
              <w:noProof/>
            </w:rPr>
            <w:t xml:space="preserve"> </w:t>
          </w:r>
          <w:sdt>
            <w:sdtPr>
              <w:id w:val="1075937107"/>
              <w:showingPlcHdr/>
              <w:picture/>
            </w:sdtPr>
            <w:sdtEndPr/>
            <w:sdtContent/>
          </w:sdt>
          <w:r w:rsidR="00E05967">
            <w:rPr>
              <w:noProof/>
            </w:rPr>
            <w:t xml:space="preserve"> </w:t>
          </w:r>
          <w:sdt>
            <w:sdtPr>
              <w:id w:val="-91090711"/>
              <w:showingPlcHdr/>
              <w:picture/>
            </w:sdtPr>
            <w:sdtEndPr/>
            <w:sdtContent/>
          </w:sdt>
          <w:r w:rsidR="00E05967">
            <w:rPr>
              <w:noProof/>
            </w:rPr>
            <w:t xml:space="preserve"> </w:t>
          </w:r>
        </w:p>
        <w:p w14:paraId="5853CF47" w14:textId="0C5BFFDD" w:rsidR="00E05967" w:rsidRPr="00E05967" w:rsidRDefault="009B14C8">
          <w:pPr>
            <w:rPr>
              <w:rStyle w:val="Hyperlink"/>
              <w:color w:val="auto"/>
              <w:u w:val="none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7392" behindDoc="0" locked="0" layoutInCell="1" allowOverlap="1" wp14:anchorId="1000E592" wp14:editId="183B3FA8">
                    <wp:simplePos x="0" y="0"/>
                    <wp:positionH relativeFrom="column">
                      <wp:posOffset>-311150</wp:posOffset>
                    </wp:positionH>
                    <wp:positionV relativeFrom="paragraph">
                      <wp:posOffset>247650</wp:posOffset>
                    </wp:positionV>
                    <wp:extent cx="4882515" cy="896620"/>
                    <wp:effectExtent l="0" t="0" r="0" b="0"/>
                    <wp:wrapSquare wrapText="bothSides"/>
                    <wp:docPr id="31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82515" cy="896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9386B7" w14:textId="77777777" w:rsidR="00E05967" w:rsidRPr="00F96005" w:rsidRDefault="00E05967" w:rsidP="00E05967">
                                <w:pPr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  <w:t>RESUME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00E592" id="_x0000_s1028" type="#_x0000_t202" style="position:absolute;margin-left:-24.5pt;margin-top:19.5pt;width:384.45pt;height:70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" filled="f" stroked="f">
                    <v:textbox>
                      <w:txbxContent>
                        <w:p w14:paraId="139386B7" w14:textId="77777777" w:rsidR="00E05967" w:rsidRPr="00F96005" w:rsidRDefault="00E05967" w:rsidP="00E05967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  <w:t>RESUME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1248" behindDoc="0" locked="0" layoutInCell="1" allowOverlap="1" wp14:anchorId="5D6B2898" wp14:editId="1B37F166">
                    <wp:simplePos x="0" y="0"/>
                    <wp:positionH relativeFrom="column">
                      <wp:posOffset>-257175</wp:posOffset>
                    </wp:positionH>
                    <wp:positionV relativeFrom="paragraph">
                      <wp:posOffset>1714500</wp:posOffset>
                    </wp:positionV>
                    <wp:extent cx="2505075" cy="7486650"/>
                    <wp:effectExtent l="0" t="0" r="0" b="0"/>
                    <wp:wrapSquare wrapText="bothSides"/>
                    <wp:docPr id="26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05075" cy="7486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 id="4">
                            <w:txbxContent>
                              <w:p w14:paraId="22294234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>Personal Details</w:t>
                                </w:r>
                              </w:p>
                              <w:p w14:paraId="23DD930B" w14:textId="77777777" w:rsidR="00E05967" w:rsidRPr="00744E42" w:rsidRDefault="00E05967" w:rsidP="00E05967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 w:rsidRPr="00744E42">
                                  <w:rPr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  <w:lang w:val="en-ZA"/>
                                  </w:rPr>
                                  <w:t>Date of Birth:</w:t>
                                </w:r>
                                <w:r w:rsidRPr="00744E42">
                                  <w:rPr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  <w:lang w:val="en-ZA"/>
                                  </w:rPr>
                                  <w:tab/>
                                </w:r>
                              </w:p>
                              <w:p w14:paraId="065ED1C9" w14:textId="77777777" w:rsidR="00E05967" w:rsidRPr="00744E42" w:rsidRDefault="00945B12" w:rsidP="00E05967">
                                <w:pPr>
                                  <w:pStyle w:val="NoSpacing"/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  <w:lang w:val="en-ZA"/>
                                  </w:rPr>
                                </w:pPr>
                                <w:r>
                                  <w:t>03 August 2003</w:t>
                                </w:r>
                              </w:p>
                              <w:p w14:paraId="7EA2B5C0" w14:textId="77777777" w:rsidR="00E05967" w:rsidRPr="00744E42" w:rsidRDefault="00E05967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</w:p>
                              <w:p w14:paraId="43238D9F" w14:textId="77777777" w:rsidR="00E05967" w:rsidRPr="00F96005" w:rsidRDefault="00E05967" w:rsidP="00E05967">
                                <w:pPr>
                                  <w:pStyle w:val="NoSpacing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 w:rsidRPr="00F96005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</w:rPr>
                                  <w:t xml:space="preserve">Residential Area: </w:t>
                                </w:r>
                              </w:p>
                              <w:p w14:paraId="45FCE4CD" w14:textId="77777777" w:rsidR="00E05967" w:rsidRDefault="00945B12" w:rsidP="00E05967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Braamlofts</w:t>
                                </w:r>
                                <w:proofErr w:type="spellEnd"/>
                                <w:r>
                                  <w:t xml:space="preserve"> Campus Africa</w:t>
                                </w:r>
                              </w:p>
                              <w:p w14:paraId="11E276B9" w14:textId="77777777" w:rsidR="00945B12" w:rsidRDefault="00945B12" w:rsidP="00E05967">
                                <w:pPr>
                                  <w:pStyle w:val="NoSpacing"/>
                                </w:pPr>
                                <w:r>
                                  <w:t xml:space="preserve">24 </w:t>
                                </w:r>
                                <w:proofErr w:type="spellStart"/>
                                <w:r>
                                  <w:t>Biccard</w:t>
                                </w:r>
                                <w:proofErr w:type="spellEnd"/>
                                <w:r>
                                  <w:t xml:space="preserve"> Street</w:t>
                                </w:r>
                              </w:p>
                              <w:p w14:paraId="37F1606A" w14:textId="77777777" w:rsidR="00945B12" w:rsidRPr="00744E42" w:rsidRDefault="00945B12" w:rsidP="00E05967">
                                <w:pPr>
                                  <w:pStyle w:val="NoSpacing"/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  <w:lang w:val="en-ZA"/>
                                  </w:rPr>
                                </w:pPr>
                                <w:r>
                                  <w:t>Johannesburg 2001</w:t>
                                </w:r>
                              </w:p>
                              <w:p w14:paraId="420C87BE" w14:textId="77777777" w:rsidR="00E05967" w:rsidRPr="00744E42" w:rsidRDefault="00E05967" w:rsidP="00E05967">
                                <w:pPr>
                                  <w:pStyle w:val="NoSpacing"/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  <w:lang w:val="en-ZA"/>
                                  </w:rPr>
                                </w:pPr>
                              </w:p>
                              <w:p w14:paraId="75C05791" w14:textId="77777777" w:rsidR="00E05967" w:rsidRPr="00F96005" w:rsidRDefault="00E05967" w:rsidP="00E05967">
                                <w:pPr>
                                  <w:pStyle w:val="NoSpacing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 w:rsidRPr="00F96005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</w:rPr>
                                  <w:t>Languages:</w:t>
                                </w:r>
                              </w:p>
                              <w:p w14:paraId="6EEC43D1" w14:textId="77777777" w:rsidR="00E05967" w:rsidRPr="00F96005" w:rsidRDefault="00945B12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>
                                  <w:t>Sepedi, English</w:t>
                                </w:r>
                              </w:p>
                              <w:p w14:paraId="78F2A9B9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  <w:p w14:paraId="106627B4" w14:textId="77777777" w:rsidR="00E05967" w:rsidRDefault="00945B12" w:rsidP="00E05967">
                                <w:pPr>
                                  <w:pStyle w:val="NoSpacing"/>
                                </w:pPr>
                                <w:r>
                                  <w:t xml:space="preserve">Last attended: </w:t>
                                </w:r>
                                <w:proofErr w:type="spellStart"/>
                                <w:r>
                                  <w:t>Raowele</w:t>
                                </w:r>
                                <w:proofErr w:type="spellEnd"/>
                                <w:r>
                                  <w:t xml:space="preserve"> Secondary School</w:t>
                                </w:r>
                              </w:p>
                              <w:p w14:paraId="3A0DE3DB" w14:textId="77777777" w:rsidR="00945B12" w:rsidRDefault="00945B12" w:rsidP="00E05967">
                                <w:pPr>
                                  <w:pStyle w:val="NoSpacing"/>
                                </w:pPr>
                                <w:r>
                                  <w:t>Highest grade past: 12</w:t>
                                </w:r>
                              </w:p>
                              <w:p w14:paraId="41EB1CA1" w14:textId="77777777" w:rsidR="00945B12" w:rsidRPr="00945B12" w:rsidRDefault="00945B12" w:rsidP="00E05967">
                                <w:pPr>
                                  <w:pStyle w:val="NoSpacing"/>
                                </w:pPr>
                                <w:r>
                                  <w:t xml:space="preserve">Year obtained: </w:t>
                                </w:r>
                                <w:proofErr w:type="gramStart"/>
                                <w:r>
                                  <w:t>2021</w:t>
                                </w:r>
                                <w:proofErr w:type="gramEnd"/>
                              </w:p>
                              <w:p w14:paraId="73B61EAF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 xml:space="preserve">Online Presence </w:t>
                                </w:r>
                              </w:p>
                              <w:p w14:paraId="2CC40361" w14:textId="67829146" w:rsidR="00E05967" w:rsidRDefault="001C12E3" w:rsidP="00E05967">
                                <w:pPr>
                                  <w:pStyle w:val="NoSpacing"/>
                                  <w:rPr>
                                    <w:color w:val="28245A"/>
                                  </w:rPr>
                                </w:pPr>
                                <w:hyperlink r:id="rId11" w:history="1">
                                  <w:r w:rsidR="009B14C8" w:rsidRPr="00CA39DB">
                                    <w:rPr>
                                      <w:rStyle w:val="Hyperlink"/>
                                    </w:rPr>
                                    <w:t>https://www.linkedin.com/in/riba-seipati-23424b243</w:t>
                                  </w:r>
                                </w:hyperlink>
                              </w:p>
                              <w:p w14:paraId="09B2FF60" w14:textId="77777777" w:rsidR="009B14C8" w:rsidRDefault="009B14C8" w:rsidP="00E05967">
                                <w:pPr>
                                  <w:pStyle w:val="NoSpacing"/>
                                  <w:rPr>
                                    <w:color w:val="28245A"/>
                                  </w:rPr>
                                </w:pPr>
                              </w:p>
                              <w:p w14:paraId="43DE7EC3" w14:textId="77777777" w:rsidR="009B14C8" w:rsidRDefault="009B14C8" w:rsidP="00E05967">
                                <w:pPr>
                                  <w:pStyle w:val="NoSpacing"/>
                                  <w:rPr>
                                    <w:color w:val="28245A"/>
                                  </w:rPr>
                                </w:pPr>
                              </w:p>
                              <w:p w14:paraId="46766105" w14:textId="77777777" w:rsidR="009B14C8" w:rsidRDefault="009B14C8" w:rsidP="00E05967">
                                <w:pPr>
                                  <w:pStyle w:val="NoSpacing"/>
                                  <w:rPr>
                                    <w:color w:val="28245A"/>
                                  </w:rPr>
                                </w:pPr>
                              </w:p>
                              <w:p w14:paraId="0DCE6083" w14:textId="77777777" w:rsidR="009B14C8" w:rsidRPr="00520564" w:rsidRDefault="009B14C8" w:rsidP="00E05967">
                                <w:pPr>
                                  <w:pStyle w:val="NoSpacing"/>
                                  <w:rPr>
                                    <w:color w:val="28245A"/>
                                  </w:rPr>
                                </w:pPr>
                              </w:p>
                              <w:p w14:paraId="76C277FA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 xml:space="preserve">Key </w:t>
                                </w:r>
                                <w:r w:rsidRPr="002F5044">
                                  <w:rPr>
                                    <w:b/>
                                    <w:bCs/>
                                    <w:color w:val="28245A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  <w:p w14:paraId="1D81A690" w14:textId="77777777" w:rsidR="00E05967" w:rsidRDefault="00520564" w:rsidP="00E05967">
                                <w:pPr>
                                  <w:pStyle w:val="NoSpacing"/>
                                </w:pPr>
                                <w:r>
                                  <w:t>Computer literacy: Microsoft office word, excel, power point and mastering the keyboard.</w:t>
                                </w:r>
                              </w:p>
                              <w:p w14:paraId="11DF95CB" w14:textId="77777777" w:rsidR="00520564" w:rsidRDefault="00520564" w:rsidP="00E05967">
                                <w:pPr>
                                  <w:pStyle w:val="NoSpacing"/>
                                </w:pPr>
                                <w:r>
                                  <w:t>Good telephone etiquette</w:t>
                                </w:r>
                              </w:p>
                              <w:p w14:paraId="4982380E" w14:textId="77777777" w:rsidR="00520564" w:rsidRDefault="00520564" w:rsidP="00E05967">
                                <w:pPr>
                                  <w:pStyle w:val="NoSpacing"/>
                                </w:pPr>
                                <w:r>
                                  <w:t>Highly skilled in office administration and</w:t>
                                </w:r>
                                <w:r w:rsidR="00AF4C69">
                                  <w:t xml:space="preserve"> good communication skills</w:t>
                                </w:r>
                              </w:p>
                              <w:p w14:paraId="169E374E" w14:textId="77777777" w:rsidR="009B14C8" w:rsidRDefault="009B14C8" w:rsidP="00E05967">
                                <w:pPr>
                                  <w:pStyle w:val="NoSpacing"/>
                                </w:pPr>
                              </w:p>
                              <w:p w14:paraId="2D880C79" w14:textId="77777777" w:rsidR="009B14C8" w:rsidRPr="00520564" w:rsidRDefault="009B14C8" w:rsidP="00E05967">
                                <w:pPr>
                                  <w:pStyle w:val="NoSpacing"/>
                                </w:pPr>
                              </w:p>
                              <w:p w14:paraId="23AD4A7A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>Interests &amp; Hobbies</w:t>
                                </w:r>
                              </w:p>
                              <w:p w14:paraId="4A0EF88C" w14:textId="2598623B" w:rsidR="00432F8C" w:rsidRPr="00744E42" w:rsidRDefault="006C592E" w:rsidP="00E05967">
                                <w:pPr>
                                  <w:pStyle w:val="NoSpacing"/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</w:rPr>
                                </w:pPr>
                                <w:r>
                                  <w:t xml:space="preserve">Volunteering in day cares, learning languages, and </w:t>
                                </w:r>
                                <w:proofErr w:type="gramStart"/>
                                <w:r>
                                  <w:t>gardening</w:t>
                                </w:r>
                                <w:proofErr w:type="gramEnd"/>
                              </w:p>
                              <w:p w14:paraId="3B61DE9D" w14:textId="77777777" w:rsidR="006D01EB" w:rsidRPr="00744E42" w:rsidRDefault="006D01EB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2261186" w14:textId="77777777" w:rsidR="00E05967" w:rsidRPr="00286D95" w:rsidRDefault="00E05967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6B2898" id="_x0000_s1029" type="#_x0000_t202" style="position:absolute;margin-left:-20.25pt;margin-top:135pt;width:197.25pt;height:58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" filled="f" stroked="f">
                    <v:textbox style="mso-next-textbox:#Text Box 36">
                      <w:txbxContent>
                        <w:p w14:paraId="22294234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>Personal Details</w:t>
                          </w:r>
                        </w:p>
                        <w:p w14:paraId="23DD930B" w14:textId="77777777" w:rsidR="00E05967" w:rsidRPr="00744E42" w:rsidRDefault="00E05967" w:rsidP="00E05967">
                          <w:pPr>
                            <w:pStyle w:val="NoSpacing"/>
                            <w:rPr>
                              <w:b/>
                              <w:bCs/>
                              <w:color w:val="28245A"/>
                              <w:sz w:val="20"/>
                              <w:szCs w:val="20"/>
                              <w:lang w:val="en-ZA"/>
                            </w:rPr>
                          </w:pPr>
                          <w:r w:rsidRPr="00744E42">
                            <w:rPr>
                              <w:b/>
                              <w:bCs/>
                              <w:color w:val="28245A"/>
                              <w:sz w:val="20"/>
                              <w:szCs w:val="20"/>
                              <w:lang w:val="en-ZA"/>
                            </w:rPr>
                            <w:t>Date of Birth:</w:t>
                          </w:r>
                          <w:r w:rsidRPr="00744E42">
                            <w:rPr>
                              <w:b/>
                              <w:bCs/>
                              <w:color w:val="28245A"/>
                              <w:sz w:val="20"/>
                              <w:szCs w:val="20"/>
                              <w:lang w:val="en-ZA"/>
                            </w:rPr>
                            <w:tab/>
                          </w:r>
                        </w:p>
                        <w:p w14:paraId="065ED1C9" w14:textId="77777777" w:rsidR="00E05967" w:rsidRPr="00744E42" w:rsidRDefault="00945B12" w:rsidP="00E05967">
                          <w:pPr>
                            <w:pStyle w:val="NoSpacing"/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  <w:lang w:val="en-ZA"/>
                            </w:rPr>
                          </w:pPr>
                          <w:r>
                            <w:t>03 August 2003</w:t>
                          </w:r>
                        </w:p>
                        <w:p w14:paraId="7EA2B5C0" w14:textId="77777777" w:rsidR="00E05967" w:rsidRPr="00744E42" w:rsidRDefault="00E05967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  <w:lang w:val="en-ZA"/>
                            </w:rPr>
                          </w:pPr>
                        </w:p>
                        <w:p w14:paraId="43238D9F" w14:textId="77777777" w:rsidR="00E05967" w:rsidRPr="00F96005" w:rsidRDefault="00E05967" w:rsidP="00E05967">
                          <w:pPr>
                            <w:pStyle w:val="NoSpacing"/>
                            <w:rPr>
                              <w:rFonts w:ascii="Century Gothic" w:hAnsi="Century Gothic"/>
                              <w:b/>
                              <w:bCs/>
                              <w:color w:val="28245A"/>
                              <w:sz w:val="20"/>
                              <w:szCs w:val="20"/>
                            </w:rPr>
                          </w:pPr>
                          <w:r w:rsidRPr="00F96005">
                            <w:rPr>
                              <w:rFonts w:ascii="Century Gothic" w:hAnsi="Century Gothic"/>
                              <w:b/>
                              <w:bCs/>
                              <w:color w:val="28245A"/>
                              <w:sz w:val="20"/>
                              <w:szCs w:val="20"/>
                            </w:rPr>
                            <w:t xml:space="preserve">Residential Area: </w:t>
                          </w:r>
                        </w:p>
                        <w:p w14:paraId="45FCE4CD" w14:textId="77777777" w:rsidR="00E05967" w:rsidRDefault="00945B12" w:rsidP="00E05967">
                          <w:pPr>
                            <w:pStyle w:val="NoSpacing"/>
                          </w:pPr>
                          <w:proofErr w:type="spellStart"/>
                          <w:r>
                            <w:t>Braamlofts</w:t>
                          </w:r>
                          <w:proofErr w:type="spellEnd"/>
                          <w:r>
                            <w:t xml:space="preserve"> Campus Africa</w:t>
                          </w:r>
                        </w:p>
                        <w:p w14:paraId="11E276B9" w14:textId="77777777" w:rsidR="00945B12" w:rsidRDefault="00945B12" w:rsidP="00E05967">
                          <w:pPr>
                            <w:pStyle w:val="NoSpacing"/>
                          </w:pPr>
                          <w:r>
                            <w:t xml:space="preserve">24 </w:t>
                          </w:r>
                          <w:proofErr w:type="spellStart"/>
                          <w:r>
                            <w:t>Biccard</w:t>
                          </w:r>
                          <w:proofErr w:type="spellEnd"/>
                          <w:r>
                            <w:t xml:space="preserve"> Street</w:t>
                          </w:r>
                        </w:p>
                        <w:p w14:paraId="37F1606A" w14:textId="77777777" w:rsidR="00945B12" w:rsidRPr="00744E42" w:rsidRDefault="00945B12" w:rsidP="00E05967">
                          <w:pPr>
                            <w:pStyle w:val="NoSpacing"/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  <w:lang w:val="en-ZA"/>
                            </w:rPr>
                          </w:pPr>
                          <w:r>
                            <w:t>Johannesburg 2001</w:t>
                          </w:r>
                        </w:p>
                        <w:p w14:paraId="420C87BE" w14:textId="77777777" w:rsidR="00E05967" w:rsidRPr="00744E42" w:rsidRDefault="00E05967" w:rsidP="00E05967">
                          <w:pPr>
                            <w:pStyle w:val="NoSpacing"/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  <w:lang w:val="en-ZA"/>
                            </w:rPr>
                          </w:pPr>
                        </w:p>
                        <w:p w14:paraId="75C05791" w14:textId="77777777" w:rsidR="00E05967" w:rsidRPr="00F96005" w:rsidRDefault="00E05967" w:rsidP="00E05967">
                          <w:pPr>
                            <w:pStyle w:val="NoSpacing"/>
                            <w:rPr>
                              <w:rFonts w:ascii="Century Gothic" w:hAnsi="Century Gothic"/>
                              <w:b/>
                              <w:bCs/>
                              <w:color w:val="28245A"/>
                              <w:sz w:val="20"/>
                              <w:szCs w:val="20"/>
                            </w:rPr>
                          </w:pPr>
                          <w:r w:rsidRPr="00F96005">
                            <w:rPr>
                              <w:rFonts w:ascii="Century Gothic" w:hAnsi="Century Gothic"/>
                              <w:b/>
                              <w:bCs/>
                              <w:color w:val="28245A"/>
                              <w:sz w:val="20"/>
                              <w:szCs w:val="20"/>
                            </w:rPr>
                            <w:t>Languages:</w:t>
                          </w:r>
                        </w:p>
                        <w:p w14:paraId="6EEC43D1" w14:textId="77777777" w:rsidR="00E05967" w:rsidRPr="00F96005" w:rsidRDefault="00945B12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  <w:r>
                            <w:t>Sepedi, English</w:t>
                          </w:r>
                        </w:p>
                        <w:p w14:paraId="78F2A9B9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>Education</w:t>
                          </w:r>
                        </w:p>
                        <w:p w14:paraId="106627B4" w14:textId="77777777" w:rsidR="00E05967" w:rsidRDefault="00945B12" w:rsidP="00E05967">
                          <w:pPr>
                            <w:pStyle w:val="NoSpacing"/>
                          </w:pPr>
                          <w:r>
                            <w:t xml:space="preserve">Last attended: </w:t>
                          </w:r>
                          <w:proofErr w:type="spellStart"/>
                          <w:r>
                            <w:t>Raowele</w:t>
                          </w:r>
                          <w:proofErr w:type="spellEnd"/>
                          <w:r>
                            <w:t xml:space="preserve"> Secondary School</w:t>
                          </w:r>
                        </w:p>
                        <w:p w14:paraId="3A0DE3DB" w14:textId="77777777" w:rsidR="00945B12" w:rsidRDefault="00945B12" w:rsidP="00E05967">
                          <w:pPr>
                            <w:pStyle w:val="NoSpacing"/>
                          </w:pPr>
                          <w:r>
                            <w:t>Highest grade past: 12</w:t>
                          </w:r>
                        </w:p>
                        <w:p w14:paraId="41EB1CA1" w14:textId="77777777" w:rsidR="00945B12" w:rsidRPr="00945B12" w:rsidRDefault="00945B12" w:rsidP="00E05967">
                          <w:pPr>
                            <w:pStyle w:val="NoSpacing"/>
                          </w:pPr>
                          <w:r>
                            <w:t xml:space="preserve">Year obtained: </w:t>
                          </w:r>
                          <w:proofErr w:type="gramStart"/>
                          <w:r>
                            <w:t>2021</w:t>
                          </w:r>
                          <w:proofErr w:type="gramEnd"/>
                        </w:p>
                        <w:p w14:paraId="73B61EAF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 xml:space="preserve">Online Presence </w:t>
                          </w:r>
                        </w:p>
                        <w:p w14:paraId="2CC40361" w14:textId="67829146" w:rsidR="00E05967" w:rsidRDefault="001C12E3" w:rsidP="00E05967">
                          <w:pPr>
                            <w:pStyle w:val="NoSpacing"/>
                            <w:rPr>
                              <w:color w:val="28245A"/>
                            </w:rPr>
                          </w:pPr>
                          <w:hyperlink r:id="rId12" w:history="1">
                            <w:r w:rsidR="009B14C8" w:rsidRPr="00CA39DB">
                              <w:rPr>
                                <w:rStyle w:val="Hyperlink"/>
                              </w:rPr>
                              <w:t>https://www.linkedin.com/in/riba-seipati-23424b243</w:t>
                            </w:r>
                          </w:hyperlink>
                        </w:p>
                        <w:p w14:paraId="09B2FF60" w14:textId="77777777" w:rsidR="009B14C8" w:rsidRDefault="009B14C8" w:rsidP="00E05967">
                          <w:pPr>
                            <w:pStyle w:val="NoSpacing"/>
                            <w:rPr>
                              <w:color w:val="28245A"/>
                            </w:rPr>
                          </w:pPr>
                        </w:p>
                        <w:p w14:paraId="43DE7EC3" w14:textId="77777777" w:rsidR="009B14C8" w:rsidRDefault="009B14C8" w:rsidP="00E05967">
                          <w:pPr>
                            <w:pStyle w:val="NoSpacing"/>
                            <w:rPr>
                              <w:color w:val="28245A"/>
                            </w:rPr>
                          </w:pPr>
                        </w:p>
                        <w:p w14:paraId="46766105" w14:textId="77777777" w:rsidR="009B14C8" w:rsidRDefault="009B14C8" w:rsidP="00E05967">
                          <w:pPr>
                            <w:pStyle w:val="NoSpacing"/>
                            <w:rPr>
                              <w:color w:val="28245A"/>
                            </w:rPr>
                          </w:pPr>
                        </w:p>
                        <w:p w14:paraId="0DCE6083" w14:textId="77777777" w:rsidR="009B14C8" w:rsidRPr="00520564" w:rsidRDefault="009B14C8" w:rsidP="00E05967">
                          <w:pPr>
                            <w:pStyle w:val="NoSpacing"/>
                            <w:rPr>
                              <w:color w:val="28245A"/>
                            </w:rPr>
                          </w:pPr>
                        </w:p>
                        <w:p w14:paraId="76C277FA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 xml:space="preserve">Key </w:t>
                          </w:r>
                          <w:r w:rsidRPr="002F5044">
                            <w:rPr>
                              <w:b/>
                              <w:bCs/>
                              <w:color w:val="28245A"/>
                              <w:sz w:val="28"/>
                              <w:szCs w:val="28"/>
                            </w:rPr>
                            <w:t>Skills</w:t>
                          </w:r>
                        </w:p>
                        <w:p w14:paraId="1D81A690" w14:textId="77777777" w:rsidR="00E05967" w:rsidRDefault="00520564" w:rsidP="00E05967">
                          <w:pPr>
                            <w:pStyle w:val="NoSpacing"/>
                          </w:pPr>
                          <w:r>
                            <w:t>Computer literacy: Microsoft office word, excel, power point and mastering the keyboard.</w:t>
                          </w:r>
                        </w:p>
                        <w:p w14:paraId="11DF95CB" w14:textId="77777777" w:rsidR="00520564" w:rsidRDefault="00520564" w:rsidP="00E05967">
                          <w:pPr>
                            <w:pStyle w:val="NoSpacing"/>
                          </w:pPr>
                          <w:r>
                            <w:t>Good telephone etiquette</w:t>
                          </w:r>
                        </w:p>
                        <w:p w14:paraId="4982380E" w14:textId="77777777" w:rsidR="00520564" w:rsidRDefault="00520564" w:rsidP="00E05967">
                          <w:pPr>
                            <w:pStyle w:val="NoSpacing"/>
                          </w:pPr>
                          <w:r>
                            <w:t>Highly skilled in office administration and</w:t>
                          </w:r>
                          <w:r w:rsidR="00AF4C69">
                            <w:t xml:space="preserve"> good communication skills</w:t>
                          </w:r>
                        </w:p>
                        <w:p w14:paraId="169E374E" w14:textId="77777777" w:rsidR="009B14C8" w:rsidRDefault="009B14C8" w:rsidP="00E05967">
                          <w:pPr>
                            <w:pStyle w:val="NoSpacing"/>
                          </w:pPr>
                        </w:p>
                        <w:p w14:paraId="2D880C79" w14:textId="77777777" w:rsidR="009B14C8" w:rsidRPr="00520564" w:rsidRDefault="009B14C8" w:rsidP="00E05967">
                          <w:pPr>
                            <w:pStyle w:val="NoSpacing"/>
                          </w:pPr>
                        </w:p>
                        <w:p w14:paraId="23AD4A7A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>Interests &amp; Hobbies</w:t>
                          </w:r>
                        </w:p>
                        <w:p w14:paraId="4A0EF88C" w14:textId="2598623B" w:rsidR="00432F8C" w:rsidRPr="00744E42" w:rsidRDefault="006C592E" w:rsidP="00E05967">
                          <w:pPr>
                            <w:pStyle w:val="NoSpacing"/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t xml:space="preserve">Volunteering in day cares, learning languages, and </w:t>
                          </w:r>
                          <w:proofErr w:type="gramStart"/>
                          <w:r>
                            <w:t>gardening</w:t>
                          </w:r>
                          <w:proofErr w:type="gramEnd"/>
                        </w:p>
                        <w:p w14:paraId="3B61DE9D" w14:textId="77777777" w:rsidR="006D01EB" w:rsidRPr="00744E42" w:rsidRDefault="006D01EB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</w:p>
                        <w:p w14:paraId="42261186" w14:textId="77777777" w:rsidR="00E05967" w:rsidRPr="00286D95" w:rsidRDefault="00E05967" w:rsidP="00E05967">
                          <w:pPr>
                            <w:pStyle w:val="NoSpacing"/>
                            <w:rPr>
                              <w:color w:val="28245A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99200" behindDoc="0" locked="0" layoutInCell="1" allowOverlap="1" wp14:anchorId="3C7A9BAD" wp14:editId="73F5AE5A">
                    <wp:simplePos x="0" y="0"/>
                    <wp:positionH relativeFrom="column">
                      <wp:posOffset>2619375</wp:posOffset>
                    </wp:positionH>
                    <wp:positionV relativeFrom="paragraph">
                      <wp:posOffset>1695450</wp:posOffset>
                    </wp:positionV>
                    <wp:extent cx="4333875" cy="7505700"/>
                    <wp:effectExtent l="0" t="0" r="9525" b="0"/>
                    <wp:wrapSquare wrapText="bothSides"/>
                    <wp:docPr id="21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3875" cy="7505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 id="5">
                            <w:txbxContent>
                              <w:p w14:paraId="1277582C" w14:textId="77777777" w:rsidR="00E05967" w:rsidRPr="00286D95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</w:rPr>
                                </w:pPr>
                                <w:r w:rsidRPr="00286D95">
                                  <w:rPr>
                                    <w:color w:val="28245A"/>
                                  </w:rPr>
                                  <w:t>About me</w:t>
                                </w:r>
                              </w:p>
                              <w:p w14:paraId="077E44BD" w14:textId="3076B4A0" w:rsidR="00E05967" w:rsidRPr="009B14C8" w:rsidRDefault="00EE1A8A" w:rsidP="009B14C8">
                                <w:pPr>
                                  <w:pStyle w:val="NoSpacing"/>
                                </w:pPr>
                                <w:r w:rsidRPr="009B14C8">
                                  <w:t xml:space="preserve">I’m an experienced joiner with developed skills and experience in office administration and I have worked in Godwin </w:t>
                                </w:r>
                                <w:proofErr w:type="spellStart"/>
                                <w:r w:rsidRPr="009B14C8">
                                  <w:t>Masibe</w:t>
                                </w:r>
                                <w:proofErr w:type="spellEnd"/>
                                <w:r w:rsidRPr="009B14C8">
                                  <w:t xml:space="preserve"> Primary School for 10 Months as an administrator </w:t>
                                </w:r>
                                <w:r w:rsidR="009B14C8">
                                  <w:t xml:space="preserve">and technical supporter </w:t>
                                </w:r>
                                <w:r w:rsidRPr="009B14C8">
                                  <w:t xml:space="preserve">with excellent time management skills, used to working in a team whilst also </w:t>
                                </w:r>
                                <w:r w:rsidR="00933F84" w:rsidRPr="009B14C8">
                                  <w:t>using own initiative. I’m enthusiastic to learn and undertake new challenges.</w:t>
                                </w:r>
                              </w:p>
                              <w:p w14:paraId="121FB558" w14:textId="77777777" w:rsidR="00E05967" w:rsidRPr="00286D95" w:rsidRDefault="00E05967" w:rsidP="009B14C8">
                                <w:pPr>
                                  <w:pStyle w:val="Heading1"/>
                                  <w:spacing w:line="240" w:lineRule="auto"/>
                                  <w:rPr>
                                    <w:color w:val="28245A"/>
                                  </w:rPr>
                                </w:pPr>
                                <w:r w:rsidRPr="00286D95">
                                  <w:rPr>
                                    <w:color w:val="28245A"/>
                                  </w:rPr>
                                  <w:t>Achievements &amp; Key Projects</w:t>
                                </w:r>
                              </w:p>
                              <w:p w14:paraId="414EB6DB" w14:textId="569215D4" w:rsidR="00C5385E" w:rsidRDefault="00C5385E" w:rsidP="00C5385E">
                                <w:pPr>
                                  <w:pStyle w:val="NoSpacing"/>
                                </w:pPr>
                                <w:r>
                                  <w:t>August 2022-February 2023</w:t>
                                </w:r>
                              </w:p>
                              <w:p w14:paraId="03C9B9E4" w14:textId="77777777" w:rsidR="00C5385E" w:rsidRDefault="00C5385E" w:rsidP="00C5385E">
                                <w:pPr>
                                  <w:pStyle w:val="NoSpacing"/>
                                </w:pPr>
                                <w:r>
                                  <w:t xml:space="preserve">Administration at Godwin </w:t>
                                </w:r>
                                <w:proofErr w:type="spellStart"/>
                                <w:r>
                                  <w:t>Masibe</w:t>
                                </w:r>
                                <w:proofErr w:type="spellEnd"/>
                                <w:r>
                                  <w:t xml:space="preserve"> Primary School</w:t>
                                </w:r>
                              </w:p>
                              <w:p w14:paraId="6CED1A7F" w14:textId="77777777" w:rsidR="00C5385E" w:rsidRDefault="00C5385E" w:rsidP="00C5385E">
                                <w:pPr>
                                  <w:pStyle w:val="NoSpacing"/>
                                </w:pPr>
                                <w:r>
                                  <w:t>April 2022-May 2022</w:t>
                                </w:r>
                              </w:p>
                              <w:p w14:paraId="657CAAA9" w14:textId="5CF82234" w:rsidR="00E05967" w:rsidRPr="00446183" w:rsidRDefault="00C5385E" w:rsidP="00C5385E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Facilitated high school learners around </w:t>
                                </w:r>
                                <w:proofErr w:type="spellStart"/>
                                <w:r>
                                  <w:t>Mapela</w:t>
                                </w:r>
                                <w:proofErr w:type="spellEnd"/>
                                <w:r>
                                  <w:t xml:space="preserve"> on Making </w:t>
                                </w:r>
                                <w:r w:rsidR="009B14C8">
                                  <w:t>Hydrogen</w:t>
                                </w:r>
                                <w:r>
                                  <w:t xml:space="preserve"> powered Lego </w:t>
                                </w:r>
                                <w:r w:rsidR="009B14C8">
                                  <w:t>vehicles.</w:t>
                                </w:r>
                                <w:r>
                                  <w:t xml:space="preserve">  </w:t>
                                </w:r>
                              </w:p>
                              <w:p w14:paraId="7AAC1059" w14:textId="77777777" w:rsidR="00E05967" w:rsidRPr="00286D95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</w:rPr>
                                </w:pPr>
                                <w:r w:rsidRPr="00286D95">
                                  <w:rPr>
                                    <w:color w:val="28245A"/>
                                  </w:rPr>
                                  <w:t>Work Experience</w:t>
                                </w:r>
                              </w:p>
                              <w:p w14:paraId="6552052A" w14:textId="77777777" w:rsidR="00C5385E" w:rsidRDefault="00C5385E" w:rsidP="002F5044">
                                <w:pPr>
                                  <w:pStyle w:val="NoSpacing"/>
                                </w:pPr>
                                <w:r>
                                  <w:t xml:space="preserve">Godwin </w:t>
                                </w:r>
                                <w:proofErr w:type="spellStart"/>
                                <w:r>
                                  <w:t>Masibe</w:t>
                                </w:r>
                                <w:proofErr w:type="spellEnd"/>
                              </w:p>
                              <w:p w14:paraId="4F749A0C" w14:textId="77777777" w:rsidR="00C5385E" w:rsidRDefault="00C5385E" w:rsidP="002F5044">
                                <w:pPr>
                                  <w:pStyle w:val="NoSpacing"/>
                                </w:pPr>
                                <w:r>
                                  <w:t>Teacher Assistant</w:t>
                                </w:r>
                              </w:p>
                              <w:p w14:paraId="328D4D42" w14:textId="77777777" w:rsidR="00C5385E" w:rsidRDefault="00C5385E" w:rsidP="002F5044">
                                <w:pPr>
                                  <w:pStyle w:val="NoSpacing"/>
                                </w:pPr>
                                <w:r>
                                  <w:t>February 2023- March 2023</w:t>
                                </w:r>
                              </w:p>
                              <w:p w14:paraId="473ECD7F" w14:textId="77777777" w:rsidR="00C5385E" w:rsidRDefault="00C5385E" w:rsidP="002F5044">
                                <w:pPr>
                                  <w:pStyle w:val="NoSpacing"/>
                                </w:pPr>
                              </w:p>
                              <w:p w14:paraId="0F8B1EB3" w14:textId="77777777" w:rsidR="00C5385E" w:rsidRDefault="00C5385E" w:rsidP="002F5044">
                                <w:pPr>
                                  <w:pStyle w:val="NoSpacing"/>
                                </w:pPr>
                                <w:r>
                                  <w:t>Anglo American</w:t>
                                </w:r>
                              </w:p>
                              <w:p w14:paraId="7C4DFC64" w14:textId="77777777" w:rsidR="00C5385E" w:rsidRDefault="00C5385E" w:rsidP="002F5044">
                                <w:pPr>
                                  <w:pStyle w:val="NoSpacing"/>
                                </w:pPr>
                                <w:r>
                                  <w:t>Technical Support &amp; Computer Literacy</w:t>
                                </w:r>
                              </w:p>
                              <w:p w14:paraId="7A05F37C" w14:textId="77777777" w:rsidR="00C5385E" w:rsidRDefault="00C5385E" w:rsidP="002F5044">
                                <w:pPr>
                                  <w:pStyle w:val="NoSpacing"/>
                                </w:pPr>
                                <w:r>
                                  <w:t>February 2022-February 2023</w:t>
                                </w:r>
                              </w:p>
                              <w:p w14:paraId="233F51C3" w14:textId="77777777" w:rsidR="00C5385E" w:rsidRDefault="00C5385E" w:rsidP="002F5044">
                                <w:pPr>
                                  <w:pStyle w:val="NoSpacing"/>
                                </w:pPr>
                              </w:p>
                              <w:p w14:paraId="5A1615C1" w14:textId="77777777" w:rsidR="00C5385E" w:rsidRDefault="00C5385E" w:rsidP="002F5044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CapaCiTi</w:t>
                                </w:r>
                                <w:proofErr w:type="spellEnd"/>
                              </w:p>
                              <w:p w14:paraId="1A31106F" w14:textId="77777777" w:rsidR="009B14C8" w:rsidRDefault="009B14C8" w:rsidP="002F5044">
                                <w:pPr>
                                  <w:pStyle w:val="NoSpacing"/>
                                </w:pPr>
                                <w:r>
                                  <w:t>System Developer</w:t>
                                </w:r>
                              </w:p>
                              <w:p w14:paraId="2C8E1845" w14:textId="77777777" w:rsidR="009B14C8" w:rsidRDefault="009B14C8" w:rsidP="002F5044">
                                <w:pPr>
                                  <w:pStyle w:val="NoSpacing"/>
                                </w:pPr>
                                <w:r>
                                  <w:t>March 2023-Present</w:t>
                                </w:r>
                              </w:p>
                              <w:p w14:paraId="0B279BC8" w14:textId="50C78C2D" w:rsidR="00AF4C69" w:rsidRDefault="00E05967" w:rsidP="00744E42">
                                <w:pPr>
                                  <w:pStyle w:val="Heading1"/>
                                  <w:rPr>
                                    <w:color w:val="28245A"/>
                                  </w:rPr>
                                </w:pPr>
                                <w:r>
                                  <w:rPr>
                                    <w:color w:val="28245A"/>
                                  </w:rPr>
                                  <w:t>References</w:t>
                                </w:r>
                              </w:p>
                              <w:p w14:paraId="0F9F8686" w14:textId="2264C55A" w:rsidR="00744E42" w:rsidRDefault="00744E42" w:rsidP="009B14C8">
                                <w:pPr>
                                  <w:spacing w:line="240" w:lineRule="auto"/>
                                </w:pPr>
                                <w:r>
                                  <w:t xml:space="preserve">Contact Person: </w:t>
                                </w:r>
                                <w:proofErr w:type="spellStart"/>
                                <w:r>
                                  <w:t>Kefiloe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Mphye</w:t>
                                </w:r>
                                <w:proofErr w:type="spellEnd"/>
                              </w:p>
                              <w:p w14:paraId="7F974873" w14:textId="30CD7B48" w:rsidR="00744E42" w:rsidRDefault="00744E42" w:rsidP="009B14C8">
                                <w:pPr>
                                  <w:spacing w:line="240" w:lineRule="auto"/>
                                </w:pPr>
                                <w:r>
                                  <w:t>Contact No: 081 334 8416</w:t>
                                </w:r>
                              </w:p>
                              <w:p w14:paraId="56B7EE85" w14:textId="3E8FAE96" w:rsidR="00744E42" w:rsidRDefault="00744E42" w:rsidP="009B14C8">
                                <w:pPr>
                                  <w:spacing w:line="240" w:lineRule="auto"/>
                                </w:pPr>
                                <w:r>
                                  <w:t>Email:</w:t>
                                </w:r>
                                <w:r w:rsidR="006D38A5">
                                  <w:t xml:space="preserve"> </w:t>
                                </w:r>
                                <w:hyperlink r:id="rId13" w:history="1">
                                  <w:r w:rsidR="009B14C8" w:rsidRPr="00CA39DB">
                                    <w:rPr>
                                      <w:rStyle w:val="Hyperlink"/>
                                    </w:rPr>
                                    <w:t>kefiloe.mphye@capaciti.org.za</w:t>
                                  </w:r>
                                </w:hyperlink>
                              </w:p>
                              <w:p w14:paraId="73B27360" w14:textId="343FF3EB" w:rsidR="006D38A5" w:rsidRDefault="006D38A5" w:rsidP="006C592E">
                                <w:pPr>
                                  <w:spacing w:line="240" w:lineRule="auto"/>
                                </w:pPr>
                                <w:r>
                                  <w:t xml:space="preserve">Contact person: </w:t>
                                </w:r>
                                <w:proofErr w:type="spellStart"/>
                                <w:r>
                                  <w:t>Busi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Zindela</w:t>
                                </w:r>
                                <w:proofErr w:type="spellEnd"/>
                              </w:p>
                              <w:p w14:paraId="28B93543" w14:textId="5714A066" w:rsidR="006D38A5" w:rsidRDefault="006D38A5" w:rsidP="006C592E">
                                <w:pPr>
                                  <w:spacing w:line="240" w:lineRule="auto"/>
                                </w:pPr>
                                <w:r>
                                  <w:t>Contact No: 071 756 5450</w:t>
                                </w:r>
                              </w:p>
                              <w:p w14:paraId="70D26BFF" w14:textId="12E04043" w:rsidR="006D38A5" w:rsidRDefault="006D38A5" w:rsidP="006C592E">
                                <w:pPr>
                                  <w:spacing w:line="240" w:lineRule="auto"/>
                                </w:pPr>
                                <w:r>
                                  <w:t xml:space="preserve">Email: </w:t>
                                </w:r>
                                <w:hyperlink r:id="rId14" w:history="1">
                                  <w:r w:rsidRPr="00CA39DB">
                                    <w:rPr>
                                      <w:rStyle w:val="Hyperlink"/>
                                    </w:rPr>
                                    <w:t>busi.zindela@angloamerican.com</w:t>
                                  </w:r>
                                </w:hyperlink>
                              </w:p>
                              <w:p w14:paraId="03E862F5" w14:textId="46C3F72B" w:rsidR="006D38A5" w:rsidRDefault="006D38A5" w:rsidP="006C592E">
                                <w:pPr>
                                  <w:spacing w:line="240" w:lineRule="auto"/>
                                </w:pPr>
                                <w:r>
                                  <w:t xml:space="preserve">Contact Person: Itumeleng </w:t>
                                </w:r>
                                <w:proofErr w:type="spellStart"/>
                                <w:r>
                                  <w:t>Mongatane</w:t>
                                </w:r>
                                <w:proofErr w:type="spellEnd"/>
                              </w:p>
                              <w:p w14:paraId="5707312E" w14:textId="6328D3C5" w:rsidR="006D38A5" w:rsidRDefault="006D38A5" w:rsidP="00744E42">
                                <w:r>
                                  <w:t>Contact No:</w:t>
                                </w:r>
                                <w:r w:rsidR="006C592E">
                                  <w:t xml:space="preserve"> 076 246 0047</w:t>
                                </w:r>
                                <w:r>
                                  <w:t xml:space="preserve"> </w:t>
                                </w:r>
                              </w:p>
                              <w:p w14:paraId="2FF0F838" w14:textId="5554A391" w:rsidR="006D38A5" w:rsidRPr="00744E42" w:rsidRDefault="006D38A5" w:rsidP="00744E42">
                                <w:r>
                                  <w:t xml:space="preserve">Email: </w:t>
                                </w:r>
                                <w:hyperlink r:id="rId15" w:history="1">
                                  <w:r w:rsidRPr="00CA39DB">
                                    <w:rPr>
                                      <w:rStyle w:val="Hyperlink"/>
                                    </w:rPr>
                                    <w:t>itumelengmongatane97@gmail.com</w:t>
                                  </w:r>
                                </w:hyperlink>
                              </w:p>
                              <w:p w14:paraId="09900434" w14:textId="77777777" w:rsidR="00AF4C69" w:rsidRDefault="00AF4C69" w:rsidP="00AF4C69"/>
                              <w:p w14:paraId="74FDE95F" w14:textId="77777777" w:rsidR="00AF4C69" w:rsidRDefault="00AF4C69" w:rsidP="00AF4C69"/>
                              <w:p w14:paraId="4BEEE157" w14:textId="77777777" w:rsidR="00AF4C69" w:rsidRPr="00AF4C69" w:rsidRDefault="00AF4C69" w:rsidP="00AF4C69"/>
                              <w:p w14:paraId="26479BF3" w14:textId="77777777" w:rsidR="006D01EB" w:rsidRPr="001A3242" w:rsidRDefault="006D01EB" w:rsidP="002F5044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957973D" w14:textId="77777777" w:rsidR="002F5044" w:rsidRPr="001A3242" w:rsidRDefault="002F5044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7A9BAD" id="_x0000_s1030" type="#_x0000_t202" style="position:absolute;margin-left:206.25pt;margin-top:133.5pt;width:341.25pt;height:59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" stroked="f">
                    <v:textbox style="mso-next-textbox:#_x0000_s1031">
                      <w:txbxContent>
                        <w:p w14:paraId="1277582C" w14:textId="77777777" w:rsidR="00E05967" w:rsidRPr="00286D95" w:rsidRDefault="00E05967" w:rsidP="00E05967">
                          <w:pPr>
                            <w:pStyle w:val="Heading1"/>
                            <w:rPr>
                              <w:color w:val="28245A"/>
                            </w:rPr>
                          </w:pPr>
                          <w:r w:rsidRPr="00286D95">
                            <w:rPr>
                              <w:color w:val="28245A"/>
                            </w:rPr>
                            <w:t>About me</w:t>
                          </w:r>
                        </w:p>
                        <w:p w14:paraId="077E44BD" w14:textId="3076B4A0" w:rsidR="00E05967" w:rsidRPr="009B14C8" w:rsidRDefault="00EE1A8A" w:rsidP="009B14C8">
                          <w:pPr>
                            <w:pStyle w:val="NoSpacing"/>
                          </w:pPr>
                          <w:r w:rsidRPr="009B14C8">
                            <w:t xml:space="preserve">I’m an experienced joiner with developed skills and experience in office administration and I have worked in Godwin </w:t>
                          </w:r>
                          <w:proofErr w:type="spellStart"/>
                          <w:r w:rsidRPr="009B14C8">
                            <w:t>Masibe</w:t>
                          </w:r>
                          <w:proofErr w:type="spellEnd"/>
                          <w:r w:rsidRPr="009B14C8">
                            <w:t xml:space="preserve"> Primary School for 10 Months as an administrator </w:t>
                          </w:r>
                          <w:r w:rsidR="009B14C8">
                            <w:t xml:space="preserve">and technical supporter </w:t>
                          </w:r>
                          <w:r w:rsidRPr="009B14C8">
                            <w:t xml:space="preserve">with excellent time management skills, used to working in a team whilst also </w:t>
                          </w:r>
                          <w:r w:rsidR="00933F84" w:rsidRPr="009B14C8">
                            <w:t>using own initiative. I’m enthusiastic to learn and undertake new challenges.</w:t>
                          </w:r>
                        </w:p>
                        <w:p w14:paraId="121FB558" w14:textId="77777777" w:rsidR="00E05967" w:rsidRPr="00286D95" w:rsidRDefault="00E05967" w:rsidP="009B14C8">
                          <w:pPr>
                            <w:pStyle w:val="Heading1"/>
                            <w:spacing w:line="240" w:lineRule="auto"/>
                            <w:rPr>
                              <w:color w:val="28245A"/>
                            </w:rPr>
                          </w:pPr>
                          <w:r w:rsidRPr="00286D95">
                            <w:rPr>
                              <w:color w:val="28245A"/>
                            </w:rPr>
                            <w:t>Achievements &amp; Key Projects</w:t>
                          </w:r>
                        </w:p>
                        <w:p w14:paraId="414EB6DB" w14:textId="569215D4" w:rsidR="00C5385E" w:rsidRDefault="00C5385E" w:rsidP="00C5385E">
                          <w:pPr>
                            <w:pStyle w:val="NoSpacing"/>
                          </w:pPr>
                          <w:r>
                            <w:t>August 2022-February 2023</w:t>
                          </w:r>
                        </w:p>
                        <w:p w14:paraId="03C9B9E4" w14:textId="77777777" w:rsidR="00C5385E" w:rsidRDefault="00C5385E" w:rsidP="00C5385E">
                          <w:pPr>
                            <w:pStyle w:val="NoSpacing"/>
                          </w:pPr>
                          <w:r>
                            <w:t xml:space="preserve">Administration at Godwin </w:t>
                          </w:r>
                          <w:proofErr w:type="spellStart"/>
                          <w:r>
                            <w:t>Masibe</w:t>
                          </w:r>
                          <w:proofErr w:type="spellEnd"/>
                          <w:r>
                            <w:t xml:space="preserve"> Primary School</w:t>
                          </w:r>
                        </w:p>
                        <w:p w14:paraId="6CED1A7F" w14:textId="77777777" w:rsidR="00C5385E" w:rsidRDefault="00C5385E" w:rsidP="00C5385E">
                          <w:pPr>
                            <w:pStyle w:val="NoSpacing"/>
                          </w:pPr>
                          <w:r>
                            <w:t>April 2022-May 2022</w:t>
                          </w:r>
                        </w:p>
                        <w:p w14:paraId="657CAAA9" w14:textId="5CF82234" w:rsidR="00E05967" w:rsidRPr="00446183" w:rsidRDefault="00C5385E" w:rsidP="00C5385E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  <w:r>
                            <w:t xml:space="preserve">Facilitated high school learners around </w:t>
                          </w:r>
                          <w:proofErr w:type="spellStart"/>
                          <w:r>
                            <w:t>Mapela</w:t>
                          </w:r>
                          <w:proofErr w:type="spellEnd"/>
                          <w:r>
                            <w:t xml:space="preserve"> on Making </w:t>
                          </w:r>
                          <w:r w:rsidR="009B14C8">
                            <w:t>Hydrogen</w:t>
                          </w:r>
                          <w:r>
                            <w:t xml:space="preserve"> powered Lego </w:t>
                          </w:r>
                          <w:r w:rsidR="009B14C8">
                            <w:t>vehicles.</w:t>
                          </w:r>
                          <w:r>
                            <w:t xml:space="preserve">  </w:t>
                          </w:r>
                        </w:p>
                        <w:p w14:paraId="7AAC1059" w14:textId="77777777" w:rsidR="00E05967" w:rsidRPr="00286D95" w:rsidRDefault="00E05967" w:rsidP="00E05967">
                          <w:pPr>
                            <w:pStyle w:val="Heading1"/>
                            <w:rPr>
                              <w:color w:val="28245A"/>
                            </w:rPr>
                          </w:pPr>
                          <w:r w:rsidRPr="00286D95">
                            <w:rPr>
                              <w:color w:val="28245A"/>
                            </w:rPr>
                            <w:t>Work Experience</w:t>
                          </w:r>
                        </w:p>
                        <w:p w14:paraId="6552052A" w14:textId="77777777" w:rsidR="00C5385E" w:rsidRDefault="00C5385E" w:rsidP="002F5044">
                          <w:pPr>
                            <w:pStyle w:val="NoSpacing"/>
                          </w:pPr>
                          <w:r>
                            <w:t xml:space="preserve">Godwin </w:t>
                          </w:r>
                          <w:proofErr w:type="spellStart"/>
                          <w:r>
                            <w:t>Masibe</w:t>
                          </w:r>
                          <w:proofErr w:type="spellEnd"/>
                        </w:p>
                        <w:p w14:paraId="4F749A0C" w14:textId="77777777" w:rsidR="00C5385E" w:rsidRDefault="00C5385E" w:rsidP="002F5044">
                          <w:pPr>
                            <w:pStyle w:val="NoSpacing"/>
                          </w:pPr>
                          <w:r>
                            <w:t>Teacher Assistant</w:t>
                          </w:r>
                        </w:p>
                        <w:p w14:paraId="328D4D42" w14:textId="77777777" w:rsidR="00C5385E" w:rsidRDefault="00C5385E" w:rsidP="002F5044">
                          <w:pPr>
                            <w:pStyle w:val="NoSpacing"/>
                          </w:pPr>
                          <w:r>
                            <w:t>February 2023- March 2023</w:t>
                          </w:r>
                        </w:p>
                        <w:p w14:paraId="473ECD7F" w14:textId="77777777" w:rsidR="00C5385E" w:rsidRDefault="00C5385E" w:rsidP="002F5044">
                          <w:pPr>
                            <w:pStyle w:val="NoSpacing"/>
                          </w:pPr>
                        </w:p>
                        <w:p w14:paraId="0F8B1EB3" w14:textId="77777777" w:rsidR="00C5385E" w:rsidRDefault="00C5385E" w:rsidP="002F5044">
                          <w:pPr>
                            <w:pStyle w:val="NoSpacing"/>
                          </w:pPr>
                          <w:r>
                            <w:t>Anglo American</w:t>
                          </w:r>
                        </w:p>
                        <w:p w14:paraId="7C4DFC64" w14:textId="77777777" w:rsidR="00C5385E" w:rsidRDefault="00C5385E" w:rsidP="002F5044">
                          <w:pPr>
                            <w:pStyle w:val="NoSpacing"/>
                          </w:pPr>
                          <w:r>
                            <w:t>Technical Support &amp; Computer Literacy</w:t>
                          </w:r>
                        </w:p>
                        <w:p w14:paraId="7A05F37C" w14:textId="77777777" w:rsidR="00C5385E" w:rsidRDefault="00C5385E" w:rsidP="002F5044">
                          <w:pPr>
                            <w:pStyle w:val="NoSpacing"/>
                          </w:pPr>
                          <w:r>
                            <w:t>February 2022-February 2023</w:t>
                          </w:r>
                        </w:p>
                        <w:p w14:paraId="233F51C3" w14:textId="77777777" w:rsidR="00C5385E" w:rsidRDefault="00C5385E" w:rsidP="002F5044">
                          <w:pPr>
                            <w:pStyle w:val="NoSpacing"/>
                          </w:pPr>
                        </w:p>
                        <w:p w14:paraId="5A1615C1" w14:textId="77777777" w:rsidR="00C5385E" w:rsidRDefault="00C5385E" w:rsidP="002F5044">
                          <w:pPr>
                            <w:pStyle w:val="NoSpacing"/>
                          </w:pPr>
                          <w:proofErr w:type="spellStart"/>
                          <w:r>
                            <w:t>CapaCiTi</w:t>
                          </w:r>
                          <w:proofErr w:type="spellEnd"/>
                        </w:p>
                        <w:p w14:paraId="1A31106F" w14:textId="77777777" w:rsidR="009B14C8" w:rsidRDefault="009B14C8" w:rsidP="002F5044">
                          <w:pPr>
                            <w:pStyle w:val="NoSpacing"/>
                          </w:pPr>
                          <w:r>
                            <w:t>System Developer</w:t>
                          </w:r>
                        </w:p>
                        <w:p w14:paraId="2C8E1845" w14:textId="77777777" w:rsidR="009B14C8" w:rsidRDefault="009B14C8" w:rsidP="002F5044">
                          <w:pPr>
                            <w:pStyle w:val="NoSpacing"/>
                          </w:pPr>
                          <w:r>
                            <w:t>March 2023-Present</w:t>
                          </w:r>
                        </w:p>
                        <w:p w14:paraId="0B279BC8" w14:textId="50C78C2D" w:rsidR="00AF4C69" w:rsidRDefault="00E05967" w:rsidP="00744E42">
                          <w:pPr>
                            <w:pStyle w:val="Heading1"/>
                            <w:rPr>
                              <w:color w:val="28245A"/>
                            </w:rPr>
                          </w:pPr>
                          <w:r>
                            <w:rPr>
                              <w:color w:val="28245A"/>
                            </w:rPr>
                            <w:t>References</w:t>
                          </w:r>
                        </w:p>
                        <w:p w14:paraId="0F9F8686" w14:textId="2264C55A" w:rsidR="00744E42" w:rsidRDefault="00744E42" w:rsidP="009B14C8">
                          <w:pPr>
                            <w:spacing w:line="240" w:lineRule="auto"/>
                          </w:pPr>
                          <w:r>
                            <w:t xml:space="preserve">Contact Person: </w:t>
                          </w:r>
                          <w:proofErr w:type="spellStart"/>
                          <w:r>
                            <w:t>Kefiloe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Mphye</w:t>
                          </w:r>
                          <w:proofErr w:type="spellEnd"/>
                        </w:p>
                        <w:p w14:paraId="7F974873" w14:textId="30CD7B48" w:rsidR="00744E42" w:rsidRDefault="00744E42" w:rsidP="009B14C8">
                          <w:pPr>
                            <w:spacing w:line="240" w:lineRule="auto"/>
                          </w:pPr>
                          <w:r>
                            <w:t>Contact No: 081 334 8416</w:t>
                          </w:r>
                        </w:p>
                        <w:p w14:paraId="56B7EE85" w14:textId="3E8FAE96" w:rsidR="00744E42" w:rsidRDefault="00744E42" w:rsidP="009B14C8">
                          <w:pPr>
                            <w:spacing w:line="240" w:lineRule="auto"/>
                          </w:pPr>
                          <w:r>
                            <w:t>Email:</w:t>
                          </w:r>
                          <w:r w:rsidR="006D38A5">
                            <w:t xml:space="preserve"> </w:t>
                          </w:r>
                          <w:hyperlink r:id="rId16" w:history="1">
                            <w:r w:rsidR="009B14C8" w:rsidRPr="00CA39DB">
                              <w:rPr>
                                <w:rStyle w:val="Hyperlink"/>
                              </w:rPr>
                              <w:t>kefiloe.mphye@capaciti.org.za</w:t>
                            </w:r>
                          </w:hyperlink>
                        </w:p>
                        <w:p w14:paraId="73B27360" w14:textId="343FF3EB" w:rsidR="006D38A5" w:rsidRDefault="006D38A5" w:rsidP="006C592E">
                          <w:pPr>
                            <w:spacing w:line="240" w:lineRule="auto"/>
                          </w:pPr>
                          <w:r>
                            <w:t xml:space="preserve">Contact person: </w:t>
                          </w:r>
                          <w:proofErr w:type="spellStart"/>
                          <w:r>
                            <w:t>Busi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Zindela</w:t>
                          </w:r>
                          <w:proofErr w:type="spellEnd"/>
                        </w:p>
                        <w:p w14:paraId="28B93543" w14:textId="5714A066" w:rsidR="006D38A5" w:rsidRDefault="006D38A5" w:rsidP="006C592E">
                          <w:pPr>
                            <w:spacing w:line="240" w:lineRule="auto"/>
                          </w:pPr>
                          <w:r>
                            <w:t>Contact No: 071 756 5450</w:t>
                          </w:r>
                        </w:p>
                        <w:p w14:paraId="70D26BFF" w14:textId="12E04043" w:rsidR="006D38A5" w:rsidRDefault="006D38A5" w:rsidP="006C592E">
                          <w:pPr>
                            <w:spacing w:line="240" w:lineRule="auto"/>
                          </w:pPr>
                          <w:r>
                            <w:t xml:space="preserve">Email: </w:t>
                          </w:r>
                          <w:hyperlink r:id="rId17" w:history="1">
                            <w:r w:rsidRPr="00CA39DB">
                              <w:rPr>
                                <w:rStyle w:val="Hyperlink"/>
                              </w:rPr>
                              <w:t>busi.zindela@angloamerican.com</w:t>
                            </w:r>
                          </w:hyperlink>
                        </w:p>
                        <w:p w14:paraId="03E862F5" w14:textId="46C3F72B" w:rsidR="006D38A5" w:rsidRDefault="006D38A5" w:rsidP="006C592E">
                          <w:pPr>
                            <w:spacing w:line="240" w:lineRule="auto"/>
                          </w:pPr>
                          <w:r>
                            <w:t xml:space="preserve">Contact Person: Itumeleng </w:t>
                          </w:r>
                          <w:proofErr w:type="spellStart"/>
                          <w:r>
                            <w:t>Mongatane</w:t>
                          </w:r>
                          <w:proofErr w:type="spellEnd"/>
                        </w:p>
                        <w:p w14:paraId="5707312E" w14:textId="6328D3C5" w:rsidR="006D38A5" w:rsidRDefault="006D38A5" w:rsidP="00744E42">
                          <w:r>
                            <w:t>Contact No:</w:t>
                          </w:r>
                          <w:r w:rsidR="006C592E">
                            <w:t xml:space="preserve"> 076 246 0047</w:t>
                          </w:r>
                          <w:r>
                            <w:t xml:space="preserve"> </w:t>
                          </w:r>
                        </w:p>
                        <w:p w14:paraId="2FF0F838" w14:textId="5554A391" w:rsidR="006D38A5" w:rsidRPr="00744E42" w:rsidRDefault="006D38A5" w:rsidP="00744E42">
                          <w:r>
                            <w:t xml:space="preserve">Email: </w:t>
                          </w:r>
                          <w:hyperlink r:id="rId18" w:history="1">
                            <w:r w:rsidRPr="00CA39DB">
                              <w:rPr>
                                <w:rStyle w:val="Hyperlink"/>
                              </w:rPr>
                              <w:t>itumelengmongatane97@gmail.com</w:t>
                            </w:r>
                          </w:hyperlink>
                        </w:p>
                        <w:p w14:paraId="09900434" w14:textId="77777777" w:rsidR="00AF4C69" w:rsidRDefault="00AF4C69" w:rsidP="00AF4C69"/>
                        <w:p w14:paraId="74FDE95F" w14:textId="77777777" w:rsidR="00AF4C69" w:rsidRDefault="00AF4C69" w:rsidP="00AF4C69"/>
                        <w:p w14:paraId="4BEEE157" w14:textId="77777777" w:rsidR="00AF4C69" w:rsidRPr="00AF4C69" w:rsidRDefault="00AF4C69" w:rsidP="00AF4C69"/>
                        <w:p w14:paraId="26479BF3" w14:textId="77777777" w:rsidR="006D01EB" w:rsidRPr="001A3242" w:rsidRDefault="006D01EB" w:rsidP="002F5044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</w:p>
                        <w:p w14:paraId="4957973D" w14:textId="77777777" w:rsidR="002F5044" w:rsidRPr="001A3242" w:rsidRDefault="002F5044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05967">
            <w:rPr>
              <w:rStyle w:val="Hyperlink"/>
              <w:color w:val="28245A"/>
              <w:sz w:val="20"/>
              <w:szCs w:val="20"/>
              <w:u w:val="none"/>
              <w:lang w:val="pl-PL"/>
            </w:rPr>
            <w:br w:type="page"/>
          </w:r>
        </w:p>
      </w:sdtContent>
    </w:sdt>
    <w:p w14:paraId="2243BAD3" w14:textId="77777777" w:rsidR="003E463C" w:rsidRDefault="00AA22C2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D19A97" wp14:editId="3A245FF5">
                <wp:simplePos x="0" y="0"/>
                <wp:positionH relativeFrom="column">
                  <wp:posOffset>2622550</wp:posOffset>
                </wp:positionH>
                <wp:positionV relativeFrom="paragraph">
                  <wp:posOffset>0</wp:posOffset>
                </wp:positionV>
                <wp:extent cx="4333875" cy="998855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98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9A97" id="_x0000_s1031" type="#_x0000_t202" style="position:absolute;margin-left:206.5pt;margin-top:0;width:341.25pt;height:78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6D01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821053" wp14:editId="38B8FD38">
                <wp:simplePos x="0" y="0"/>
                <wp:positionH relativeFrom="column">
                  <wp:posOffset>-215900</wp:posOffset>
                </wp:positionH>
                <wp:positionV relativeFrom="paragraph">
                  <wp:posOffset>-165100</wp:posOffset>
                </wp:positionV>
                <wp:extent cx="2406650" cy="100711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06650" cy="1007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4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1053" id="Text Box 36" o:spid="_x0000_s1032" type="#_x0000_t202" style="position:absolute;margin-left:-17pt;margin-top:-13pt;width:189.5pt;height:79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" filled="f" stroked="f">
                <v:textbox>
                  <w:txbxContent/>
                </v:textbox>
              </v:shape>
            </w:pict>
          </mc:Fallback>
        </mc:AlternateContent>
      </w:r>
      <w:r w:rsidR="00E059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7289C" wp14:editId="783DA549">
                <wp:simplePos x="0" y="0"/>
                <wp:positionH relativeFrom="column">
                  <wp:posOffset>-457200</wp:posOffset>
                </wp:positionH>
                <wp:positionV relativeFrom="paragraph">
                  <wp:posOffset>-958850</wp:posOffset>
                </wp:positionV>
                <wp:extent cx="2867025" cy="1479169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479169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BCA69" id="Prostokąt 1" o:spid="_x0000_s1026" style="position:absolute;margin-left:-36pt;margin-top:-75.5pt;width:225.75pt;height:116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" fillcolor="#40748e" stroked="f" strokeweight="1pt">
                <v:fill opacity="32896f"/>
              </v:rect>
            </w:pict>
          </mc:Fallback>
        </mc:AlternateContent>
      </w:r>
      <w:sdt>
        <w:sdtPr>
          <w:id w:val="1961301728"/>
          <w:showingPlcHdr/>
          <w:picture/>
        </w:sdtPr>
        <w:sdtEndPr/>
        <w:sdtContent/>
      </w:sdt>
      <w:r w:rsidR="00916FAC" w:rsidRPr="00916FAC">
        <w:t xml:space="preserve"> </w:t>
      </w:r>
      <w:sdt>
        <w:sdtPr>
          <w:id w:val="1045796946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-1261603274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643014528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-1889634489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bookmarkEnd w:id="0"/>
    </w:p>
    <w:sectPr w:rsidR="003E463C" w:rsidSect="00E05967">
      <w:footerReference w:type="default" r:id="rId19"/>
      <w:pgSz w:w="11906" w:h="16838" w:code="9"/>
      <w:pgMar w:top="720" w:right="720" w:bottom="720" w:left="72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0866" w14:textId="77777777" w:rsidR="001C12E3" w:rsidRDefault="001C12E3" w:rsidP="00BF5397">
      <w:pPr>
        <w:spacing w:after="0" w:line="240" w:lineRule="auto"/>
      </w:pPr>
      <w:r>
        <w:separator/>
      </w:r>
    </w:p>
  </w:endnote>
  <w:endnote w:type="continuationSeparator" w:id="0">
    <w:p w14:paraId="44E238F7" w14:textId="77777777" w:rsidR="001C12E3" w:rsidRDefault="001C12E3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5562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EC39" w14:textId="77777777" w:rsidR="001C12E3" w:rsidRDefault="001C12E3" w:rsidP="00BF5397">
      <w:pPr>
        <w:spacing w:after="0" w:line="240" w:lineRule="auto"/>
      </w:pPr>
      <w:r>
        <w:separator/>
      </w:r>
    </w:p>
  </w:footnote>
  <w:footnote w:type="continuationSeparator" w:id="0">
    <w:p w14:paraId="350E676A" w14:textId="77777777" w:rsidR="001C12E3" w:rsidRDefault="001C12E3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10073">
    <w:abstractNumId w:val="0"/>
  </w:num>
  <w:num w:numId="2" w16cid:durableId="1273439474">
    <w:abstractNumId w:val="1"/>
  </w:num>
  <w:num w:numId="3" w16cid:durableId="536627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E42"/>
    <w:rsid w:val="00034C4C"/>
    <w:rsid w:val="000C4A1D"/>
    <w:rsid w:val="001A2A68"/>
    <w:rsid w:val="001A3242"/>
    <w:rsid w:val="001C12E3"/>
    <w:rsid w:val="0021059D"/>
    <w:rsid w:val="002557CD"/>
    <w:rsid w:val="00286D95"/>
    <w:rsid w:val="00292971"/>
    <w:rsid w:val="002C0F0B"/>
    <w:rsid w:val="002D668C"/>
    <w:rsid w:val="002F5044"/>
    <w:rsid w:val="00303D68"/>
    <w:rsid w:val="0034180F"/>
    <w:rsid w:val="003531AA"/>
    <w:rsid w:val="00353D1B"/>
    <w:rsid w:val="00361F68"/>
    <w:rsid w:val="0036626F"/>
    <w:rsid w:val="00432F8C"/>
    <w:rsid w:val="00446183"/>
    <w:rsid w:val="00456C04"/>
    <w:rsid w:val="004A157E"/>
    <w:rsid w:val="004D54F2"/>
    <w:rsid w:val="00520564"/>
    <w:rsid w:val="00542B8E"/>
    <w:rsid w:val="0055638E"/>
    <w:rsid w:val="005B5C9E"/>
    <w:rsid w:val="005E3256"/>
    <w:rsid w:val="00674B9C"/>
    <w:rsid w:val="00691793"/>
    <w:rsid w:val="006C0726"/>
    <w:rsid w:val="006C592E"/>
    <w:rsid w:val="006D01EB"/>
    <w:rsid w:val="006D38A5"/>
    <w:rsid w:val="006F4FD4"/>
    <w:rsid w:val="007021AE"/>
    <w:rsid w:val="0072615F"/>
    <w:rsid w:val="0073683E"/>
    <w:rsid w:val="00744E42"/>
    <w:rsid w:val="007A55E1"/>
    <w:rsid w:val="00804FC0"/>
    <w:rsid w:val="00814149"/>
    <w:rsid w:val="008318AF"/>
    <w:rsid w:val="008406F6"/>
    <w:rsid w:val="00843CAD"/>
    <w:rsid w:val="00873A07"/>
    <w:rsid w:val="00916FAC"/>
    <w:rsid w:val="00933F84"/>
    <w:rsid w:val="00945B12"/>
    <w:rsid w:val="00973672"/>
    <w:rsid w:val="009866F4"/>
    <w:rsid w:val="009B14C8"/>
    <w:rsid w:val="009E1EC4"/>
    <w:rsid w:val="00A04ADF"/>
    <w:rsid w:val="00AA22C2"/>
    <w:rsid w:val="00AC2469"/>
    <w:rsid w:val="00AF4C69"/>
    <w:rsid w:val="00B145DC"/>
    <w:rsid w:val="00B31EEB"/>
    <w:rsid w:val="00BF5397"/>
    <w:rsid w:val="00C240A6"/>
    <w:rsid w:val="00C5385E"/>
    <w:rsid w:val="00C77405"/>
    <w:rsid w:val="00CA19DA"/>
    <w:rsid w:val="00CD109A"/>
    <w:rsid w:val="00D14EA6"/>
    <w:rsid w:val="00D22739"/>
    <w:rsid w:val="00E05967"/>
    <w:rsid w:val="00E969EB"/>
    <w:rsid w:val="00EB5097"/>
    <w:rsid w:val="00EE1A8A"/>
    <w:rsid w:val="00EF7D2B"/>
    <w:rsid w:val="00F5276F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0D525"/>
  <w15:chartTrackingRefBased/>
  <w15:docId w15:val="{6065E7E5-C9B7-410A-94B1-B53D63EC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link w:val="NoSpacingChar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customStyle="1" w:styleId="NoSpacingChar">
    <w:name w:val="No Spacing Char"/>
    <w:basedOn w:val="DefaultParagraphFont"/>
    <w:link w:val="NoSpacing"/>
    <w:uiPriority w:val="1"/>
    <w:rsid w:val="00E05967"/>
  </w:style>
  <w:style w:type="character" w:styleId="FollowedHyperlink">
    <w:name w:val="FollowedHyperlink"/>
    <w:basedOn w:val="DefaultParagraphFont"/>
    <w:uiPriority w:val="99"/>
    <w:semiHidden/>
    <w:unhideWhenUsed/>
    <w:rsid w:val="006D01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kefiloe.mphye@capaciti.org.za" TargetMode="External"/><Relationship Id="rId18" Type="http://schemas.openxmlformats.org/officeDocument/2006/relationships/hyperlink" Target="mailto:itumelengmongatane97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iba-seipati-23424b243" TargetMode="External"/><Relationship Id="rId17" Type="http://schemas.openxmlformats.org/officeDocument/2006/relationships/hyperlink" Target="mailto:busi.zindela@angloamerica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efiloe.mphye@capaciti.org.z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iba-seipati-23424b2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tumelengmongatane97@gmail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busi.zindela@angloamerica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ACITI-JHB\Documents\RIBA%20SEIPATI'S%20CV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RIBA SEIPATI'S CV</Template>
  <TotalTime>65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CAPACITI-JHB</dc:creator>
  <cp:keywords/>
  <dc:description/>
  <cp:lastModifiedBy>Seipati Riba</cp:lastModifiedBy>
  <cp:revision>1</cp:revision>
  <cp:lastPrinted>2020-03-30T19:49:00Z</cp:lastPrinted>
  <dcterms:created xsi:type="dcterms:W3CDTF">2023-06-02T06:38:00Z</dcterms:created>
  <dcterms:modified xsi:type="dcterms:W3CDTF">2023-06-02T07:43:00Z</dcterms:modified>
</cp:coreProperties>
</file>